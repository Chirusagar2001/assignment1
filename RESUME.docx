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F8E4" w14:textId="77777777" w:rsidR="00834592" w:rsidRPr="005B66A8" w:rsidRDefault="00851300">
      <w:pPr>
        <w:pStyle w:val="SectionHeading"/>
        <w:rPr>
          <w:b/>
          <w:bCs/>
          <w:sz w:val="28"/>
          <w:szCs w:val="24"/>
        </w:rPr>
      </w:pPr>
      <w:r w:rsidRPr="005B66A8">
        <w:rPr>
          <w:b/>
          <w:bCs/>
          <w:noProof/>
          <w:sz w:val="28"/>
          <w:szCs w:val="24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4E5063F6" wp14:editId="78EFED84">
                <wp:simplePos x="0" y="0"/>
                <wp:positionH relativeFrom="page">
                  <wp:posOffset>247650</wp:posOffset>
                </wp:positionH>
                <wp:positionV relativeFrom="margin">
                  <wp:posOffset>-9525</wp:posOffset>
                </wp:positionV>
                <wp:extent cx="2415540" cy="8191500"/>
                <wp:effectExtent l="0" t="0" r="3810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0" cy="8191500"/>
                          <a:chOff x="-213716" y="-7612"/>
                          <a:chExt cx="2419569" cy="8183936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-213716" y="-7612"/>
                            <a:ext cx="2419569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b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alias w:val="Your Name"/>
                                <w:tag w:val=""/>
                                <w:id w:val="177164487"/>
                                <w:placeholder>
                                  <w:docPart w:val="DA00D77D975745C1B5433F679A25AF0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Content>
                                <w:p w14:paraId="2F02004D" w14:textId="2B30A914" w:rsidR="00834592" w:rsidRPr="009E72AE" w:rsidRDefault="009E72AE">
                                  <w:pPr>
                                    <w:pStyle w:val="Name"/>
                                    <w:rPr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9E72AE">
                                    <w:rPr>
                                      <w:b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RAHUL KS</w:t>
                                  </w:r>
                                </w:p>
                              </w:sdtContent>
                            </w:sdt>
                            <w:p w14:paraId="7AD26229" w14:textId="70A80A97" w:rsidR="00834592" w:rsidRDefault="003C132B" w:rsidP="003C132B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Pr="003C132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3ADF20B2" w14:textId="41396A59" w:rsidR="003C132B" w:rsidRPr="00F120F2" w:rsidRDefault="003C132B" w:rsidP="003C132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F120F2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18-11-2002</w:t>
                              </w:r>
                            </w:p>
                            <w:p w14:paraId="0585F9BD" w14:textId="55EAEFD5" w:rsidR="003C132B" w:rsidRPr="00F120F2" w:rsidRDefault="003C132B" w:rsidP="003C132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F120F2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Male</w:t>
                              </w:r>
                            </w:p>
                            <w:p w14:paraId="589C2CB9" w14:textId="534E5574" w:rsidR="003C132B" w:rsidRPr="00F120F2" w:rsidRDefault="003C132B" w:rsidP="003C132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F120F2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Father name: Sridhar Murthy</w:t>
                              </w:r>
                            </w:p>
                            <w:p w14:paraId="1B230FFF" w14:textId="0E4DF5BF" w:rsidR="003C132B" w:rsidRPr="00F120F2" w:rsidRDefault="003C132B" w:rsidP="003C132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F120F2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Nationality: Indian</w:t>
                              </w:r>
                            </w:p>
                            <w:p w14:paraId="3002D07E" w14:textId="76DB27BF" w:rsidR="003C132B" w:rsidRPr="00F120F2" w:rsidRDefault="003C132B" w:rsidP="003C132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120F2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Kudur</w:t>
                              </w:r>
                              <w:proofErr w:type="spellEnd"/>
                              <w:r w:rsidRPr="00F120F2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, Magadi</w:t>
                              </w:r>
                            </w:p>
                            <w:p w14:paraId="5B37D15E" w14:textId="78C44A6C" w:rsidR="003C132B" w:rsidRPr="00F120F2" w:rsidRDefault="003C132B" w:rsidP="003C132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F120F2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7795158345</w:t>
                              </w:r>
                            </w:p>
                            <w:p w14:paraId="39E824AA" w14:textId="71D83E80" w:rsidR="003C132B" w:rsidRPr="00F120F2" w:rsidRDefault="00000000" w:rsidP="003C132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hyperlink r:id="rId10" w:history="1">
                                <w:r w:rsidR="003C132B" w:rsidRPr="00F120F2">
                                  <w:rPr>
                                    <w:rStyle w:val="Hyperlin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rahulgowdakudur17@gmail.com</w:t>
                                </w:r>
                              </w:hyperlink>
                            </w:p>
                            <w:p w14:paraId="6092CF02" w14:textId="0E918C70" w:rsidR="00F91072" w:rsidRPr="00202FAD" w:rsidRDefault="00F91072" w:rsidP="003C132B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7633" y="6606150"/>
                            <a:ext cx="1905000" cy="15701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0D943" w14:textId="00D3A8F6" w:rsidR="00834592" w:rsidRDefault="00834592">
                              <w:pPr>
                                <w:pStyle w:val="ContactInfo"/>
                                <w:rPr>
                                  <w:b/>
                                  <w:bCs/>
                                  <w:color w:val="969696" w:themeColor="accent3"/>
                                  <w:sz w:val="24"/>
                                  <w:szCs w:val="24"/>
                                  <w14:shadow w14:blurRad="63500" w14:dist="50800" w14:dir="162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  <w:p w14:paraId="6102BC9F" w14:textId="7206DB18" w:rsidR="008E6E9A" w:rsidRPr="008E6E9A" w:rsidRDefault="008E6E9A">
                              <w:pPr>
                                <w:pStyle w:val="ContactInfo"/>
                                <w:rPr>
                                  <w:b/>
                                  <w:bCs/>
                                  <w:color w:val="969696" w:themeColor="accent3"/>
                                  <w:sz w:val="28"/>
                                  <w:szCs w:val="28"/>
                                  <w14:shadow w14:blurRad="63500" w14:dist="50800" w14:dir="162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8E6E9A">
                                <w:rPr>
                                  <w:b/>
                                  <w:bCs/>
                                  <w:color w:val="969696" w:themeColor="accent3"/>
                                  <w:sz w:val="28"/>
                                  <w:szCs w:val="28"/>
                                  <w14:shadow w14:blurRad="63500" w14:dist="50800" w14:dir="162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PERSONAL SKILLS</w:t>
                              </w:r>
                            </w:p>
                            <w:p w14:paraId="05DE7A81" w14:textId="7C84E969" w:rsidR="008E6E9A" w:rsidRPr="008E6E9A" w:rsidRDefault="008E6E9A" w:rsidP="008E6E9A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6E9A">
                                <w:rPr>
                                  <w:sz w:val="24"/>
                                  <w:szCs w:val="24"/>
                                </w:rPr>
                                <w:t>Active listener</w:t>
                              </w:r>
                            </w:p>
                            <w:p w14:paraId="71430290" w14:textId="49717551" w:rsidR="008E6E9A" w:rsidRPr="008E6E9A" w:rsidRDefault="008E6E9A" w:rsidP="008E6E9A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6E9A">
                                <w:rPr>
                                  <w:sz w:val="24"/>
                                  <w:szCs w:val="24"/>
                                </w:rPr>
                                <w:t>Time management</w:t>
                              </w:r>
                            </w:p>
                            <w:p w14:paraId="453ADB50" w14:textId="59197CEC" w:rsidR="008E6E9A" w:rsidRPr="008E6E9A" w:rsidRDefault="008E6E9A" w:rsidP="008E6E9A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6E9A">
                                <w:rPr>
                                  <w:sz w:val="24"/>
                                  <w:szCs w:val="24"/>
                                </w:rPr>
                                <w:t>Quick learner</w:t>
                              </w:r>
                            </w:p>
                            <w:sdt>
                              <w:sdtPr>
                                <w:rPr>
                                  <w:b/>
                                  <w:bCs/>
                                  <w:color w:val="969696" w:themeColor="accent3"/>
                                  <w14:shadow w14:blurRad="63500" w14:dist="50800" w14:dir="162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p w14:paraId="704BC683" w14:textId="790247D2" w:rsidR="00834592" w:rsidRPr="00110C81" w:rsidRDefault="00110C81">
                                  <w:pPr>
                                    <w:pStyle w:val="ContactInfo"/>
                                    <w:rPr>
                                      <w:b/>
                                      <w:bCs/>
                                      <w:color w:val="969696" w:themeColor="accent3"/>
                                      <w14:shadow w14:blurRad="63500" w14:dist="50800" w14:dir="162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 w:themeColor="accent3"/>
                                      <w14:shadow w14:blurRad="63500" w14:dist="50800" w14:dir="162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p w14:paraId="260B945D" w14:textId="783FECAD" w:rsidR="00834592" w:rsidRPr="008E1408" w:rsidRDefault="008E1408">
                                  <w:pPr>
                                    <w:pStyle w:val="ContactInfo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8E1408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063F6" id="Group 1" o:spid="_x0000_s1026" alt="Contact Info" style="position:absolute;margin-left:19.5pt;margin-top:-.75pt;width:190.2pt;height:645pt;z-index:251659264;mso-wrap-distance-left:7.2pt;mso-wrap-distance-right:7.2pt;mso-wrap-distance-bottom:3in;mso-position-horizontal-relative:page;mso-position-vertical-relative:margin;mso-width-relative:margin;mso-height-relative:margin" coordorigin="-2137,-76" coordsize="24195,81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-2137;top:-76;width:24195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b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alias w:val="Your Name"/>
                          <w:tag w:val=""/>
                          <w:id w:val="177164487"/>
                          <w:placeholder>
                            <w:docPart w:val="DA00D77D975745C1B5433F679A25AF04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Content>
                          <w:p w14:paraId="2F02004D" w14:textId="2B30A914" w:rsidR="00834592" w:rsidRPr="009E72AE" w:rsidRDefault="009E72AE">
                            <w:pPr>
                              <w:pStyle w:val="Name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72AE">
                              <w:rPr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RAHUL KS</w:t>
                            </w:r>
                          </w:p>
                        </w:sdtContent>
                      </w:sdt>
                      <w:p w14:paraId="7AD26229" w14:textId="70A80A97" w:rsidR="00834592" w:rsidRDefault="003C132B" w:rsidP="003C132B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     </w:t>
                        </w:r>
                        <w:r w:rsidRPr="003C132B">
                          <w:rPr>
                            <w:b/>
                            <w:bCs/>
                            <w:sz w:val="28"/>
                            <w:szCs w:val="28"/>
                          </w:rPr>
                          <w:t>CONTACT</w:t>
                        </w:r>
                      </w:p>
                      <w:p w14:paraId="3ADF20B2" w14:textId="41396A59" w:rsidR="003C132B" w:rsidRPr="00F120F2" w:rsidRDefault="003C132B" w:rsidP="003C132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F120F2">
                          <w:rPr>
                            <w:b/>
                            <w:bCs/>
                            <w:sz w:val="22"/>
                            <w:szCs w:val="22"/>
                          </w:rPr>
                          <w:t>18-11-2002</w:t>
                        </w:r>
                      </w:p>
                      <w:p w14:paraId="0585F9BD" w14:textId="55EAEFD5" w:rsidR="003C132B" w:rsidRPr="00F120F2" w:rsidRDefault="003C132B" w:rsidP="003C132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F120F2">
                          <w:rPr>
                            <w:b/>
                            <w:bCs/>
                            <w:sz w:val="22"/>
                            <w:szCs w:val="22"/>
                          </w:rPr>
                          <w:t>Male</w:t>
                        </w:r>
                      </w:p>
                      <w:p w14:paraId="589C2CB9" w14:textId="534E5574" w:rsidR="003C132B" w:rsidRPr="00F120F2" w:rsidRDefault="003C132B" w:rsidP="003C132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F120F2">
                          <w:rPr>
                            <w:b/>
                            <w:bCs/>
                            <w:sz w:val="22"/>
                            <w:szCs w:val="22"/>
                          </w:rPr>
                          <w:t>Father name: Sridhar Murthy</w:t>
                        </w:r>
                      </w:p>
                      <w:p w14:paraId="1B230FFF" w14:textId="0E4DF5BF" w:rsidR="003C132B" w:rsidRPr="00F120F2" w:rsidRDefault="003C132B" w:rsidP="003C132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F120F2">
                          <w:rPr>
                            <w:b/>
                            <w:bCs/>
                            <w:sz w:val="22"/>
                            <w:szCs w:val="22"/>
                          </w:rPr>
                          <w:t>Nationality: Indian</w:t>
                        </w:r>
                      </w:p>
                      <w:p w14:paraId="3002D07E" w14:textId="76DB27BF" w:rsidR="003C132B" w:rsidRPr="00F120F2" w:rsidRDefault="003C132B" w:rsidP="003C132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proofErr w:type="spellStart"/>
                        <w:r w:rsidRPr="00F120F2">
                          <w:rPr>
                            <w:b/>
                            <w:bCs/>
                            <w:sz w:val="22"/>
                            <w:szCs w:val="22"/>
                          </w:rPr>
                          <w:t>Kudur</w:t>
                        </w:r>
                        <w:proofErr w:type="spellEnd"/>
                        <w:r w:rsidRPr="00F120F2">
                          <w:rPr>
                            <w:b/>
                            <w:bCs/>
                            <w:sz w:val="22"/>
                            <w:szCs w:val="22"/>
                          </w:rPr>
                          <w:t>, Magadi</w:t>
                        </w:r>
                      </w:p>
                      <w:p w14:paraId="5B37D15E" w14:textId="78C44A6C" w:rsidR="003C132B" w:rsidRPr="00F120F2" w:rsidRDefault="003C132B" w:rsidP="003C132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F120F2">
                          <w:rPr>
                            <w:b/>
                            <w:bCs/>
                            <w:sz w:val="22"/>
                            <w:szCs w:val="22"/>
                          </w:rPr>
                          <w:t>7795158345</w:t>
                        </w:r>
                      </w:p>
                      <w:p w14:paraId="39E824AA" w14:textId="71D83E80" w:rsidR="003C132B" w:rsidRPr="00F120F2" w:rsidRDefault="00000000" w:rsidP="003C132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hyperlink r:id="rId11" w:history="1">
                          <w:r w:rsidR="003C132B" w:rsidRPr="00F120F2">
                            <w:rPr>
                              <w:rStyle w:val="Hyperlink"/>
                              <w:b/>
                              <w:bCs/>
                              <w:sz w:val="22"/>
                              <w:szCs w:val="22"/>
                            </w:rPr>
                            <w:t>rahulgowdakudur17@gmail.com</w:t>
                          </w:r>
                        </w:hyperlink>
                      </w:p>
                      <w:p w14:paraId="6092CF02" w14:textId="0E918C70" w:rsidR="00F91072" w:rsidRPr="00202FAD" w:rsidRDefault="00F91072" w:rsidP="003C132B"/>
                    </w:txbxContent>
                  </v:textbox>
                </v:shape>
                <v:shape id="Text Box 12" o:spid="_x0000_s1028" type="#_x0000_t202" style="position:absolute;left:-76;top:66061;width:19049;height:157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p w14:paraId="5C70D943" w14:textId="00D3A8F6" w:rsidR="00834592" w:rsidRDefault="00834592">
                        <w:pPr>
                          <w:pStyle w:val="ContactInfo"/>
                          <w:rPr>
                            <w:b/>
                            <w:bCs/>
                            <w:color w:val="969696" w:themeColor="accent3"/>
                            <w:sz w:val="24"/>
                            <w:szCs w:val="24"/>
                            <w14:shadow w14:blurRad="63500" w14:dist="50800" w14:dir="162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</w:p>
                      <w:p w14:paraId="6102BC9F" w14:textId="7206DB18" w:rsidR="008E6E9A" w:rsidRPr="008E6E9A" w:rsidRDefault="008E6E9A">
                        <w:pPr>
                          <w:pStyle w:val="ContactInfo"/>
                          <w:rPr>
                            <w:b/>
                            <w:bCs/>
                            <w:color w:val="969696" w:themeColor="accent3"/>
                            <w:sz w:val="28"/>
                            <w:szCs w:val="28"/>
                            <w14:shadow w14:blurRad="63500" w14:dist="50800" w14:dir="162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8E6E9A">
                          <w:rPr>
                            <w:b/>
                            <w:bCs/>
                            <w:color w:val="969696" w:themeColor="accent3"/>
                            <w:sz w:val="28"/>
                            <w:szCs w:val="28"/>
                            <w14:shadow w14:blurRad="63500" w14:dist="50800" w14:dir="162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PERSONAL SKILLS</w:t>
                        </w:r>
                      </w:p>
                      <w:p w14:paraId="05DE7A81" w14:textId="7C84E969" w:rsidR="008E6E9A" w:rsidRPr="008E6E9A" w:rsidRDefault="008E6E9A" w:rsidP="008E6E9A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8E6E9A">
                          <w:rPr>
                            <w:sz w:val="24"/>
                            <w:szCs w:val="24"/>
                          </w:rPr>
                          <w:t>Active listener</w:t>
                        </w:r>
                      </w:p>
                      <w:p w14:paraId="71430290" w14:textId="49717551" w:rsidR="008E6E9A" w:rsidRPr="008E6E9A" w:rsidRDefault="008E6E9A" w:rsidP="008E6E9A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8E6E9A">
                          <w:rPr>
                            <w:sz w:val="24"/>
                            <w:szCs w:val="24"/>
                          </w:rPr>
                          <w:t>Time management</w:t>
                        </w:r>
                      </w:p>
                      <w:p w14:paraId="453ADB50" w14:textId="59197CEC" w:rsidR="008E6E9A" w:rsidRPr="008E6E9A" w:rsidRDefault="008E6E9A" w:rsidP="008E6E9A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8E6E9A">
                          <w:rPr>
                            <w:sz w:val="24"/>
                            <w:szCs w:val="24"/>
                          </w:rPr>
                          <w:t>Quick learner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969696" w:themeColor="accent3"/>
                            <w14:shadow w14:blurRad="63500" w14:dist="50800" w14:dir="162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 w14:paraId="704BC683" w14:textId="790247D2" w:rsidR="00834592" w:rsidRPr="00110C81" w:rsidRDefault="00110C81">
                            <w:pPr>
                              <w:pStyle w:val="ContactInfo"/>
                              <w:rPr>
                                <w:b/>
                                <w:bCs/>
                                <w:color w:val="969696" w:themeColor="accent3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 w:themeColor="accent3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sz w:val="22"/>
                            <w:szCs w:val="22"/>
                          </w:r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p w14:paraId="260B945D" w14:textId="783FECAD" w:rsidR="00834592" w:rsidRPr="008E1408" w:rsidRDefault="008E1408">
                            <w:pPr>
                              <w:pStyle w:val="ContactInf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E140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5B66A8">
        <w:rPr>
          <w:b/>
          <w:bCs/>
          <w:sz w:val="28"/>
          <w:szCs w:val="24"/>
        </w:rPr>
        <w:t>Objective</w:t>
      </w:r>
    </w:p>
    <w:p w14:paraId="10E3ECDA" w14:textId="1174FF95" w:rsidR="009E72AE" w:rsidRPr="002B7297" w:rsidRDefault="009E72AE" w:rsidP="009E72A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B7297">
        <w:rPr>
          <w:sz w:val="24"/>
          <w:szCs w:val="24"/>
        </w:rPr>
        <w:t>Highly motivated and dedicated electronics and communication professional seeking an entry-level position to utilize my technical skills and knowledge for the growth and development of an organization.</w:t>
      </w:r>
    </w:p>
    <w:p w14:paraId="5E466142" w14:textId="26A854D2" w:rsidR="008B3CC9" w:rsidRPr="008B3CC9" w:rsidRDefault="009E72AE" w:rsidP="008B3C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B7297">
        <w:rPr>
          <w:sz w:val="24"/>
          <w:szCs w:val="24"/>
        </w:rPr>
        <w:t>Eager to learn and contribute to projects in a collaborative and innovative environment</w:t>
      </w:r>
      <w:r w:rsidR="008B3CC9">
        <w:rPr>
          <w:sz w:val="24"/>
          <w:szCs w:val="24"/>
        </w:rPr>
        <w:t>.</w:t>
      </w:r>
    </w:p>
    <w:p w14:paraId="166C5D8F" w14:textId="18ED9372" w:rsidR="00834592" w:rsidRDefault="00851300">
      <w:pPr>
        <w:pStyle w:val="SectionHeading"/>
        <w:rPr>
          <w:b/>
          <w:bCs/>
          <w:sz w:val="28"/>
          <w:szCs w:val="24"/>
        </w:rPr>
      </w:pPr>
      <w:r w:rsidRPr="005B66A8">
        <w:rPr>
          <w:b/>
          <w:bCs/>
          <w:sz w:val="28"/>
          <w:szCs w:val="24"/>
        </w:rPr>
        <w:t>Education</w:t>
      </w:r>
      <w:r w:rsidR="00903C52">
        <w:rPr>
          <w:b/>
          <w:bCs/>
          <w:sz w:val="28"/>
          <w:szCs w:val="24"/>
        </w:rPr>
        <w:t>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81287A" w14:paraId="6ABFCB90" w14:textId="77777777" w:rsidTr="0081287A">
        <w:tc>
          <w:tcPr>
            <w:tcW w:w="2252" w:type="dxa"/>
          </w:tcPr>
          <w:p w14:paraId="75FDCDBD" w14:textId="1EF02B17" w:rsidR="0081287A" w:rsidRPr="008B3CC9" w:rsidRDefault="0081287A">
            <w:pPr>
              <w:pStyle w:val="SectionHeading"/>
              <w:rPr>
                <w:b/>
                <w:bCs/>
                <w:sz w:val="24"/>
                <w:szCs w:val="24"/>
              </w:rPr>
            </w:pPr>
            <w:r w:rsidRPr="008B3CC9"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253" w:type="dxa"/>
          </w:tcPr>
          <w:p w14:paraId="24CAB7C9" w14:textId="27E79ABC" w:rsidR="0081287A" w:rsidRPr="008B3CC9" w:rsidRDefault="00903C52">
            <w:pPr>
              <w:pStyle w:val="SectionHeading"/>
              <w:rPr>
                <w:b/>
                <w:bCs/>
                <w:sz w:val="24"/>
                <w:szCs w:val="24"/>
              </w:rPr>
            </w:pPr>
            <w:r w:rsidRPr="008B3CC9"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253" w:type="dxa"/>
          </w:tcPr>
          <w:p w14:paraId="0FF951B2" w14:textId="20E9A494" w:rsidR="0081287A" w:rsidRPr="008B3CC9" w:rsidRDefault="0081287A">
            <w:pPr>
              <w:pStyle w:val="SectionHeading"/>
              <w:rPr>
                <w:b/>
                <w:bCs/>
                <w:sz w:val="24"/>
                <w:szCs w:val="24"/>
              </w:rPr>
            </w:pPr>
            <w:r w:rsidRPr="008B3CC9">
              <w:rPr>
                <w:b/>
                <w:bCs/>
                <w:sz w:val="24"/>
                <w:szCs w:val="24"/>
              </w:rPr>
              <w:t>YEAR OF PASSING</w:t>
            </w:r>
          </w:p>
        </w:tc>
      </w:tr>
      <w:tr w:rsidR="0081287A" w14:paraId="7DC29A69" w14:textId="77777777" w:rsidTr="0081287A">
        <w:tc>
          <w:tcPr>
            <w:tcW w:w="2252" w:type="dxa"/>
          </w:tcPr>
          <w:p w14:paraId="5AF15277" w14:textId="28540C3B" w:rsidR="00903C52" w:rsidRPr="00903C52" w:rsidRDefault="00903C52" w:rsidP="00903C52">
            <w:r w:rsidRPr="00903C52">
              <w:rPr>
                <w:sz w:val="24"/>
                <w:szCs w:val="24"/>
              </w:rPr>
              <w:t xml:space="preserve">Arvind </w:t>
            </w:r>
            <w:r w:rsidR="00BA789C">
              <w:rPr>
                <w:sz w:val="24"/>
                <w:szCs w:val="24"/>
              </w:rPr>
              <w:t>I</w:t>
            </w:r>
            <w:r w:rsidRPr="00903C52">
              <w:rPr>
                <w:sz w:val="24"/>
                <w:szCs w:val="24"/>
              </w:rPr>
              <w:t xml:space="preserve">nternational </w:t>
            </w:r>
            <w:r w:rsidR="00BA789C">
              <w:rPr>
                <w:sz w:val="24"/>
                <w:szCs w:val="24"/>
              </w:rPr>
              <w:t>S</w:t>
            </w:r>
            <w:r w:rsidRPr="00903C52">
              <w:rPr>
                <w:sz w:val="24"/>
                <w:szCs w:val="24"/>
              </w:rPr>
              <w:t>chool</w:t>
            </w:r>
            <w:r w:rsidR="00BA789C">
              <w:rPr>
                <w:sz w:val="24"/>
                <w:szCs w:val="24"/>
              </w:rPr>
              <w:t xml:space="preserve"> (SSLC)</w:t>
            </w:r>
          </w:p>
        </w:tc>
        <w:tc>
          <w:tcPr>
            <w:tcW w:w="2253" w:type="dxa"/>
          </w:tcPr>
          <w:p w14:paraId="76F5826F" w14:textId="5921A307" w:rsidR="0081287A" w:rsidRPr="00903C52" w:rsidRDefault="00903C52" w:rsidP="00903C52">
            <w:pPr>
              <w:rPr>
                <w:sz w:val="24"/>
                <w:szCs w:val="24"/>
              </w:rPr>
            </w:pPr>
            <w:r>
              <w:t xml:space="preserve">                  </w:t>
            </w:r>
            <w:r>
              <w:rPr>
                <w:sz w:val="24"/>
                <w:szCs w:val="24"/>
              </w:rPr>
              <w:t>92%</w:t>
            </w:r>
          </w:p>
        </w:tc>
        <w:tc>
          <w:tcPr>
            <w:tcW w:w="2253" w:type="dxa"/>
          </w:tcPr>
          <w:p w14:paraId="4399C90C" w14:textId="4B0D5278" w:rsidR="0081287A" w:rsidRPr="00903C52" w:rsidRDefault="00903C52" w:rsidP="0090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2017-18</w:t>
            </w:r>
          </w:p>
        </w:tc>
      </w:tr>
      <w:tr w:rsidR="0081287A" w14:paraId="76D3F975" w14:textId="77777777" w:rsidTr="0081287A">
        <w:tc>
          <w:tcPr>
            <w:tcW w:w="2252" w:type="dxa"/>
          </w:tcPr>
          <w:p w14:paraId="2DAAB22B" w14:textId="50947C17" w:rsidR="0081287A" w:rsidRPr="00903C52" w:rsidRDefault="00903C52" w:rsidP="00903C52">
            <w:pPr>
              <w:rPr>
                <w:sz w:val="24"/>
                <w:szCs w:val="24"/>
              </w:rPr>
            </w:pPr>
            <w:r w:rsidRPr="00903C52">
              <w:rPr>
                <w:sz w:val="24"/>
                <w:szCs w:val="24"/>
              </w:rPr>
              <w:t xml:space="preserve">Arvind PU </w:t>
            </w:r>
            <w:r w:rsidR="00BA789C">
              <w:rPr>
                <w:sz w:val="24"/>
                <w:szCs w:val="24"/>
              </w:rPr>
              <w:t>C</w:t>
            </w:r>
            <w:r w:rsidRPr="00903C52">
              <w:rPr>
                <w:sz w:val="24"/>
                <w:szCs w:val="24"/>
              </w:rPr>
              <w:t>ollege</w:t>
            </w:r>
            <w:r w:rsidR="00BA789C">
              <w:rPr>
                <w:sz w:val="24"/>
                <w:szCs w:val="24"/>
              </w:rPr>
              <w:t xml:space="preserve"> (PUC)</w:t>
            </w:r>
          </w:p>
        </w:tc>
        <w:tc>
          <w:tcPr>
            <w:tcW w:w="2253" w:type="dxa"/>
          </w:tcPr>
          <w:p w14:paraId="0881F790" w14:textId="0F0F319F" w:rsidR="0081287A" w:rsidRPr="00903C52" w:rsidRDefault="00903C52" w:rsidP="0090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903C52">
              <w:rPr>
                <w:sz w:val="24"/>
                <w:szCs w:val="24"/>
              </w:rPr>
              <w:t>91%</w:t>
            </w:r>
          </w:p>
        </w:tc>
        <w:tc>
          <w:tcPr>
            <w:tcW w:w="2253" w:type="dxa"/>
          </w:tcPr>
          <w:p w14:paraId="7D02FDEA" w14:textId="5AA2D181" w:rsidR="0081287A" w:rsidRPr="00903C52" w:rsidRDefault="00903C52" w:rsidP="0090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903C52">
              <w:rPr>
                <w:sz w:val="24"/>
                <w:szCs w:val="24"/>
              </w:rPr>
              <w:t>2019-20</w:t>
            </w:r>
          </w:p>
        </w:tc>
      </w:tr>
      <w:tr w:rsidR="0081287A" w14:paraId="0E199F31" w14:textId="77777777" w:rsidTr="0081287A">
        <w:tc>
          <w:tcPr>
            <w:tcW w:w="2252" w:type="dxa"/>
          </w:tcPr>
          <w:p w14:paraId="3D15FCA8" w14:textId="3862F378" w:rsidR="0081287A" w:rsidRPr="00903C52" w:rsidRDefault="00903C52" w:rsidP="00903C52">
            <w:pPr>
              <w:rPr>
                <w:sz w:val="24"/>
                <w:szCs w:val="24"/>
              </w:rPr>
            </w:pPr>
            <w:r w:rsidRPr="00903C52">
              <w:rPr>
                <w:sz w:val="24"/>
                <w:szCs w:val="24"/>
              </w:rPr>
              <w:t xml:space="preserve">DR Ambedkar </w:t>
            </w:r>
            <w:r w:rsidR="00BA789C">
              <w:rPr>
                <w:sz w:val="24"/>
                <w:szCs w:val="24"/>
              </w:rPr>
              <w:t>I</w:t>
            </w:r>
            <w:r w:rsidRPr="00903C52">
              <w:rPr>
                <w:sz w:val="24"/>
                <w:szCs w:val="24"/>
              </w:rPr>
              <w:t xml:space="preserve">nstitute of </w:t>
            </w:r>
            <w:r w:rsidR="00BA789C">
              <w:rPr>
                <w:sz w:val="24"/>
                <w:szCs w:val="24"/>
              </w:rPr>
              <w:t>T</w:t>
            </w:r>
            <w:r w:rsidRPr="00903C52">
              <w:rPr>
                <w:sz w:val="24"/>
                <w:szCs w:val="24"/>
              </w:rPr>
              <w:t>echnology</w:t>
            </w:r>
            <w:r w:rsidR="008B3CC9">
              <w:rPr>
                <w:sz w:val="24"/>
                <w:szCs w:val="24"/>
              </w:rPr>
              <w:t xml:space="preserve"> (ECE)</w:t>
            </w:r>
          </w:p>
        </w:tc>
        <w:tc>
          <w:tcPr>
            <w:tcW w:w="2253" w:type="dxa"/>
          </w:tcPr>
          <w:p w14:paraId="24AE2242" w14:textId="283FB8C6" w:rsidR="0081287A" w:rsidRDefault="008B3CC9" w:rsidP="0090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A789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 w:rsidR="00BA789C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6</w:t>
            </w:r>
            <w:r w:rsidRPr="008B3CC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A789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emester</w:t>
            </w:r>
          </w:p>
          <w:p w14:paraId="0F8A9C51" w14:textId="2ACFECF0" w:rsidR="00BA789C" w:rsidRPr="00903C52" w:rsidRDefault="00BA789C" w:rsidP="0090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CGPA-8.77</w:t>
            </w:r>
          </w:p>
        </w:tc>
        <w:tc>
          <w:tcPr>
            <w:tcW w:w="2253" w:type="dxa"/>
          </w:tcPr>
          <w:p w14:paraId="62F23FDA" w14:textId="325B93DF" w:rsidR="0081287A" w:rsidRDefault="00903C52" w:rsidP="0090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903C52">
              <w:rPr>
                <w:sz w:val="24"/>
                <w:szCs w:val="24"/>
              </w:rPr>
              <w:t>2023-24</w:t>
            </w:r>
          </w:p>
          <w:p w14:paraId="539B7663" w14:textId="77DDB943" w:rsidR="00903C52" w:rsidRPr="00903C52" w:rsidRDefault="00903C52" w:rsidP="00903C52">
            <w:pPr>
              <w:rPr>
                <w:sz w:val="24"/>
                <w:szCs w:val="24"/>
              </w:rPr>
            </w:pPr>
          </w:p>
        </w:tc>
      </w:tr>
    </w:tbl>
    <w:p w14:paraId="7C4BA666" w14:textId="77777777" w:rsidR="0081287A" w:rsidRPr="005B66A8" w:rsidRDefault="0081287A">
      <w:pPr>
        <w:pStyle w:val="SectionHeading"/>
        <w:rPr>
          <w:b/>
          <w:bCs/>
          <w:sz w:val="28"/>
          <w:szCs w:val="24"/>
        </w:rPr>
      </w:pPr>
    </w:p>
    <w:p w14:paraId="34678946" w14:textId="7DC4B5E8" w:rsidR="00746F52" w:rsidRDefault="005D0A56">
      <w:pPr>
        <w:pStyle w:val="SectionHead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lan</w:t>
      </w:r>
      <w:r w:rsidR="00FA4C57">
        <w:rPr>
          <w:b/>
          <w:bCs/>
          <w:sz w:val="28"/>
          <w:szCs w:val="24"/>
        </w:rPr>
        <w:t>guages known</w:t>
      </w:r>
    </w:p>
    <w:p w14:paraId="16AEF9FA" w14:textId="331031FF" w:rsidR="00FA4C57" w:rsidRPr="007A2298" w:rsidRDefault="00F05A4F" w:rsidP="006A60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A2298">
        <w:rPr>
          <w:sz w:val="24"/>
          <w:szCs w:val="24"/>
        </w:rPr>
        <w:t>ENGLISH</w:t>
      </w:r>
      <w:r w:rsidR="000E1E21" w:rsidRPr="007A2298">
        <w:rPr>
          <w:sz w:val="24"/>
          <w:szCs w:val="24"/>
        </w:rPr>
        <w:t xml:space="preserve"> (PROFICIENT).</w:t>
      </w:r>
    </w:p>
    <w:p w14:paraId="29FE195E" w14:textId="62FF60C5" w:rsidR="000E1E21" w:rsidRPr="007A2298" w:rsidRDefault="00706DE6" w:rsidP="006A60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A2298">
        <w:rPr>
          <w:sz w:val="24"/>
          <w:szCs w:val="24"/>
        </w:rPr>
        <w:t>KANNADA</w:t>
      </w:r>
      <w:r w:rsidR="00746F52" w:rsidRPr="007A2298">
        <w:rPr>
          <w:sz w:val="24"/>
          <w:szCs w:val="24"/>
        </w:rPr>
        <w:t xml:space="preserve"> (PROFICIENT).</w:t>
      </w:r>
    </w:p>
    <w:p w14:paraId="5908E747" w14:textId="1F768ED1" w:rsidR="008B3CC9" w:rsidRPr="005B66A8" w:rsidRDefault="00746F52" w:rsidP="008B3CC9">
      <w:pPr>
        <w:pStyle w:val="ListParagraph"/>
        <w:numPr>
          <w:ilvl w:val="0"/>
          <w:numId w:val="19"/>
        </w:numPr>
      </w:pPr>
      <w:r w:rsidRPr="007A2298">
        <w:rPr>
          <w:sz w:val="24"/>
          <w:szCs w:val="24"/>
        </w:rPr>
        <w:t>HINDI (INTERMEDIATE</w:t>
      </w:r>
      <w:r>
        <w:t>).</w:t>
      </w:r>
    </w:p>
    <w:p w14:paraId="47203C91" w14:textId="7E837CB7" w:rsidR="00C465B6" w:rsidRDefault="00F6748E" w:rsidP="008E0C45">
      <w:pPr>
        <w:pStyle w:val="SectionHeading"/>
        <w:rPr>
          <w:b/>
          <w:bCs/>
          <w:sz w:val="28"/>
          <w:szCs w:val="24"/>
        </w:rPr>
      </w:pPr>
      <w:r w:rsidRPr="00C465B6">
        <w:rPr>
          <w:b/>
          <w:bCs/>
          <w:sz w:val="28"/>
          <w:szCs w:val="24"/>
        </w:rPr>
        <w:t>TECHNICAL SKILLS</w:t>
      </w:r>
    </w:p>
    <w:p w14:paraId="7EB6F6FA" w14:textId="3BD25319" w:rsidR="00C465B6" w:rsidRPr="005B7B7F" w:rsidRDefault="009C50B0" w:rsidP="009C50B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B7B7F">
        <w:rPr>
          <w:sz w:val="24"/>
          <w:szCs w:val="24"/>
        </w:rPr>
        <w:t>Basics in C and C++</w:t>
      </w:r>
      <w:r w:rsidR="00DC0519" w:rsidRPr="005B7B7F">
        <w:rPr>
          <w:sz w:val="24"/>
          <w:szCs w:val="24"/>
        </w:rPr>
        <w:t>.</w:t>
      </w:r>
    </w:p>
    <w:p w14:paraId="33748F44" w14:textId="0D7F7451" w:rsidR="007D6B50" w:rsidRDefault="00F766B6" w:rsidP="007D6B5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B7B7F">
        <w:rPr>
          <w:sz w:val="24"/>
          <w:szCs w:val="24"/>
        </w:rPr>
        <w:t>Basics in Microcontroller (8051) and MATLAB.</w:t>
      </w:r>
    </w:p>
    <w:p w14:paraId="686F6F36" w14:textId="6E74BE46" w:rsidR="00BA789C" w:rsidRPr="007D6B50" w:rsidRDefault="00BA789C" w:rsidP="007D6B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Basics in CADENCE (180nm).</w:t>
      </w:r>
    </w:p>
    <w:p w14:paraId="2E569D9F" w14:textId="15896C56" w:rsidR="007D6B50" w:rsidRPr="007D6B50" w:rsidRDefault="00C208FA" w:rsidP="007D6B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MS Word and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kn</w:t>
      </w:r>
      <w:r w:rsidR="0033055F">
        <w:rPr>
          <w:sz w:val="24"/>
          <w:szCs w:val="24"/>
        </w:rPr>
        <w:t>owledge.</w:t>
      </w:r>
    </w:p>
    <w:p w14:paraId="66878865" w14:textId="77777777" w:rsidR="008B3CC9" w:rsidRPr="008B3CC9" w:rsidRDefault="008B3CC9" w:rsidP="008B3CC9">
      <w:pPr>
        <w:pStyle w:val="SectionHeading"/>
        <w:rPr>
          <w:b/>
          <w:bCs/>
          <w:sz w:val="28"/>
          <w:szCs w:val="28"/>
        </w:rPr>
      </w:pPr>
      <w:r w:rsidRPr="008B3CC9">
        <w:rPr>
          <w:b/>
          <w:bCs/>
          <w:sz w:val="28"/>
          <w:szCs w:val="28"/>
        </w:rPr>
        <w:t>MINI-PROJECT</w:t>
      </w:r>
    </w:p>
    <w:p w14:paraId="292E45E6" w14:textId="649AC4CB" w:rsidR="008B3CC9" w:rsidRPr="00AA1824" w:rsidRDefault="008B3CC9" w:rsidP="00AA1824">
      <w:pPr>
        <w:pStyle w:val="SectionHeading"/>
        <w:rPr>
          <w:b/>
          <w:bCs/>
        </w:rPr>
      </w:pPr>
      <w:r w:rsidRPr="00AA1824">
        <w:rPr>
          <w:b/>
          <w:bCs/>
        </w:rPr>
        <w:t>A low power 3-bit flash ADC using TIQ method using CADENCE.</w:t>
      </w:r>
    </w:p>
    <w:p w14:paraId="785C79C3" w14:textId="4C71A904" w:rsidR="007D6B50" w:rsidRPr="008E6E9A" w:rsidRDefault="008E6E9A" w:rsidP="00AA1824">
      <w:pPr>
        <w:pStyle w:val="ListParagraph"/>
        <w:numPr>
          <w:ilvl w:val="0"/>
          <w:numId w:val="27"/>
        </w:numPr>
      </w:pPr>
      <w:r>
        <w:rPr>
          <w:sz w:val="24"/>
          <w:szCs w:val="24"/>
        </w:rPr>
        <w:t>TIQ method is a power-efficient technique that reduces the number of comparators in a flash ADC.</w:t>
      </w:r>
    </w:p>
    <w:p w14:paraId="7291381E" w14:textId="76B5EAAD" w:rsidR="008E6E9A" w:rsidRPr="00BA789C" w:rsidRDefault="008E6E9A" w:rsidP="00AA1824">
      <w:pPr>
        <w:pStyle w:val="ListParagraph"/>
        <w:numPr>
          <w:ilvl w:val="0"/>
          <w:numId w:val="27"/>
        </w:numPr>
      </w:pPr>
      <w:r>
        <w:rPr>
          <w:sz w:val="24"/>
          <w:szCs w:val="24"/>
        </w:rPr>
        <w:t>By sharing the comparators, the TIQ method reduces the area required in the flash ADC, resulting in low power consumption and reduced circuit area.</w:t>
      </w:r>
    </w:p>
    <w:p w14:paraId="3E3C69CB" w14:textId="7E64B40E" w:rsidR="005066D3" w:rsidRPr="008B3CC9" w:rsidRDefault="005066D3" w:rsidP="008A3E67">
      <w:pPr>
        <w:pStyle w:val="ListParagraph"/>
        <w:numPr>
          <w:ilvl w:val="0"/>
          <w:numId w:val="27"/>
        </w:numPr>
      </w:pPr>
      <w:r w:rsidRPr="007D6B50">
        <w:br w:type="page"/>
      </w:r>
    </w:p>
    <w:sectPr w:rsidR="005066D3" w:rsidRPr="008B3CC9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04E7" w14:textId="77777777" w:rsidR="00083E69" w:rsidRDefault="00083E69">
      <w:pPr>
        <w:spacing w:after="0" w:line="240" w:lineRule="auto"/>
      </w:pPr>
      <w:r>
        <w:separator/>
      </w:r>
    </w:p>
  </w:endnote>
  <w:endnote w:type="continuationSeparator" w:id="0">
    <w:p w14:paraId="268B9E4F" w14:textId="77777777" w:rsidR="00083E69" w:rsidRDefault="0008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B307" w14:textId="77777777" w:rsidR="00834592" w:rsidRDefault="00851300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091146D4" wp14:editId="76D6E224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DBEEE" w14:textId="77777777" w:rsidR="00834592" w:rsidRDefault="00851300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091146D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6E3DBEEE" w14:textId="77777777" w:rsidR="00834592" w:rsidRDefault="00851300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28D4" w14:textId="77777777" w:rsidR="00083E69" w:rsidRDefault="00083E69">
      <w:pPr>
        <w:spacing w:after="0" w:line="240" w:lineRule="auto"/>
      </w:pPr>
      <w:r>
        <w:separator/>
      </w:r>
    </w:p>
  </w:footnote>
  <w:footnote w:type="continuationSeparator" w:id="0">
    <w:p w14:paraId="379F3D72" w14:textId="77777777" w:rsidR="00083E69" w:rsidRDefault="0008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706C" w14:textId="77777777" w:rsidR="00834592" w:rsidRDefault="008513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388681A8" wp14:editId="1B28D8C9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0D3689B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F496" w14:textId="77777777" w:rsidR="00834592" w:rsidRDefault="008513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2CAE88F3" wp14:editId="3EC88E25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FFC4AC3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D9C6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1DFA"/>
    <w:multiLevelType w:val="hybridMultilevel"/>
    <w:tmpl w:val="6F2EB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1228"/>
    <w:multiLevelType w:val="hybridMultilevel"/>
    <w:tmpl w:val="BD342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3FC"/>
    <w:multiLevelType w:val="hybridMultilevel"/>
    <w:tmpl w:val="1B005196"/>
    <w:lvl w:ilvl="0" w:tplc="110C7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1ACF"/>
    <w:multiLevelType w:val="hybridMultilevel"/>
    <w:tmpl w:val="5A6A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670B"/>
    <w:multiLevelType w:val="hybridMultilevel"/>
    <w:tmpl w:val="38DA6DA6"/>
    <w:lvl w:ilvl="0" w:tplc="1CFC3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02D26"/>
    <w:multiLevelType w:val="hybridMultilevel"/>
    <w:tmpl w:val="A35EC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D34C7"/>
    <w:multiLevelType w:val="hybridMultilevel"/>
    <w:tmpl w:val="094E63FC"/>
    <w:lvl w:ilvl="0" w:tplc="0C72F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79D"/>
    <w:multiLevelType w:val="hybridMultilevel"/>
    <w:tmpl w:val="E5D24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41126"/>
    <w:multiLevelType w:val="hybridMultilevel"/>
    <w:tmpl w:val="33A00002"/>
    <w:lvl w:ilvl="0" w:tplc="110C7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61F7C"/>
    <w:multiLevelType w:val="hybridMultilevel"/>
    <w:tmpl w:val="10085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12431"/>
    <w:multiLevelType w:val="hybridMultilevel"/>
    <w:tmpl w:val="4288C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A1EA8"/>
    <w:multiLevelType w:val="hybridMultilevel"/>
    <w:tmpl w:val="C7F4836E"/>
    <w:lvl w:ilvl="0" w:tplc="F692E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B7686"/>
    <w:multiLevelType w:val="hybridMultilevel"/>
    <w:tmpl w:val="EFC29E80"/>
    <w:lvl w:ilvl="0" w:tplc="110C7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60CDD"/>
    <w:multiLevelType w:val="hybridMultilevel"/>
    <w:tmpl w:val="63A6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17A19"/>
    <w:multiLevelType w:val="hybridMultilevel"/>
    <w:tmpl w:val="06F8D1CA"/>
    <w:lvl w:ilvl="0" w:tplc="110C7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918513">
    <w:abstractNumId w:val="0"/>
  </w:num>
  <w:num w:numId="2" w16cid:durableId="1863085325">
    <w:abstractNumId w:val="10"/>
  </w:num>
  <w:num w:numId="3" w16cid:durableId="2001154632">
    <w:abstractNumId w:val="10"/>
    <w:lvlOverride w:ilvl="0">
      <w:startOverride w:val="1"/>
    </w:lvlOverride>
  </w:num>
  <w:num w:numId="4" w16cid:durableId="474878710">
    <w:abstractNumId w:val="4"/>
  </w:num>
  <w:num w:numId="5" w16cid:durableId="1901819578">
    <w:abstractNumId w:val="4"/>
    <w:lvlOverride w:ilvl="0">
      <w:startOverride w:val="1"/>
    </w:lvlOverride>
  </w:num>
  <w:num w:numId="6" w16cid:durableId="562912446">
    <w:abstractNumId w:val="8"/>
  </w:num>
  <w:num w:numId="7" w16cid:durableId="1138692343">
    <w:abstractNumId w:val="4"/>
  </w:num>
  <w:num w:numId="8" w16cid:durableId="1005788100">
    <w:abstractNumId w:val="8"/>
  </w:num>
  <w:num w:numId="9" w16cid:durableId="427431975">
    <w:abstractNumId w:val="4"/>
    <w:lvlOverride w:ilvl="0">
      <w:startOverride w:val="1"/>
    </w:lvlOverride>
  </w:num>
  <w:num w:numId="10" w16cid:durableId="2013337599">
    <w:abstractNumId w:val="7"/>
  </w:num>
  <w:num w:numId="11" w16cid:durableId="1737897437">
    <w:abstractNumId w:val="4"/>
    <w:lvlOverride w:ilvl="0">
      <w:startOverride w:val="1"/>
    </w:lvlOverride>
  </w:num>
  <w:num w:numId="12" w16cid:durableId="314651664">
    <w:abstractNumId w:val="4"/>
  </w:num>
  <w:num w:numId="13" w16cid:durableId="309022754">
    <w:abstractNumId w:val="4"/>
  </w:num>
  <w:num w:numId="14" w16cid:durableId="1510607886">
    <w:abstractNumId w:val="4"/>
    <w:lvlOverride w:ilvl="0">
      <w:startOverride w:val="1"/>
    </w:lvlOverride>
  </w:num>
  <w:num w:numId="15" w16cid:durableId="221064236">
    <w:abstractNumId w:val="15"/>
  </w:num>
  <w:num w:numId="16" w16cid:durableId="2003778346">
    <w:abstractNumId w:val="4"/>
  </w:num>
  <w:num w:numId="17" w16cid:durableId="282810345">
    <w:abstractNumId w:val="4"/>
    <w:lvlOverride w:ilvl="0">
      <w:startOverride w:val="1"/>
    </w:lvlOverride>
  </w:num>
  <w:num w:numId="18" w16cid:durableId="49623343">
    <w:abstractNumId w:val="6"/>
  </w:num>
  <w:num w:numId="19" w16cid:durableId="198856141">
    <w:abstractNumId w:val="20"/>
  </w:num>
  <w:num w:numId="20" w16cid:durableId="1014185420">
    <w:abstractNumId w:val="17"/>
  </w:num>
  <w:num w:numId="21" w16cid:durableId="1157497068">
    <w:abstractNumId w:val="11"/>
  </w:num>
  <w:num w:numId="22" w16cid:durableId="2089884220">
    <w:abstractNumId w:val="9"/>
  </w:num>
  <w:num w:numId="23" w16cid:durableId="1279334280">
    <w:abstractNumId w:val="0"/>
  </w:num>
  <w:num w:numId="24" w16cid:durableId="484669972">
    <w:abstractNumId w:val="3"/>
  </w:num>
  <w:num w:numId="25" w16cid:durableId="1350258014">
    <w:abstractNumId w:val="13"/>
  </w:num>
  <w:num w:numId="26" w16cid:durableId="593905948">
    <w:abstractNumId w:val="18"/>
  </w:num>
  <w:num w:numId="27" w16cid:durableId="29694533">
    <w:abstractNumId w:val="2"/>
  </w:num>
  <w:num w:numId="28" w16cid:durableId="2101246622">
    <w:abstractNumId w:val="12"/>
  </w:num>
  <w:num w:numId="29" w16cid:durableId="28381674">
    <w:abstractNumId w:val="1"/>
  </w:num>
  <w:num w:numId="30" w16cid:durableId="814029306">
    <w:abstractNumId w:val="5"/>
  </w:num>
  <w:num w:numId="31" w16cid:durableId="398405179">
    <w:abstractNumId w:val="14"/>
  </w:num>
  <w:num w:numId="32" w16cid:durableId="1159880646">
    <w:abstractNumId w:val="16"/>
  </w:num>
  <w:num w:numId="33" w16cid:durableId="3985940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AE"/>
    <w:rsid w:val="000047C0"/>
    <w:rsid w:val="00016025"/>
    <w:rsid w:val="00083E69"/>
    <w:rsid w:val="000E1E21"/>
    <w:rsid w:val="001069B7"/>
    <w:rsid w:val="00110C81"/>
    <w:rsid w:val="00141572"/>
    <w:rsid w:val="00191431"/>
    <w:rsid w:val="00202FAD"/>
    <w:rsid w:val="002050FA"/>
    <w:rsid w:val="00255F01"/>
    <w:rsid w:val="00285DAE"/>
    <w:rsid w:val="002B7297"/>
    <w:rsid w:val="002C19DC"/>
    <w:rsid w:val="0033055F"/>
    <w:rsid w:val="00343A5C"/>
    <w:rsid w:val="003C132B"/>
    <w:rsid w:val="003C21BA"/>
    <w:rsid w:val="003E053E"/>
    <w:rsid w:val="004475A5"/>
    <w:rsid w:val="00497840"/>
    <w:rsid w:val="004B4D31"/>
    <w:rsid w:val="005066D3"/>
    <w:rsid w:val="00542AB8"/>
    <w:rsid w:val="00556F7E"/>
    <w:rsid w:val="00567059"/>
    <w:rsid w:val="005B66A8"/>
    <w:rsid w:val="005B7B7F"/>
    <w:rsid w:val="005D0A56"/>
    <w:rsid w:val="005E0820"/>
    <w:rsid w:val="005E74F9"/>
    <w:rsid w:val="005F7A12"/>
    <w:rsid w:val="00687D06"/>
    <w:rsid w:val="00694C61"/>
    <w:rsid w:val="006A17F2"/>
    <w:rsid w:val="006A601F"/>
    <w:rsid w:val="006E3C0C"/>
    <w:rsid w:val="00706DE6"/>
    <w:rsid w:val="00723CBB"/>
    <w:rsid w:val="00746F52"/>
    <w:rsid w:val="007A2298"/>
    <w:rsid w:val="007C6B13"/>
    <w:rsid w:val="007D6B50"/>
    <w:rsid w:val="0081287A"/>
    <w:rsid w:val="00834592"/>
    <w:rsid w:val="00851300"/>
    <w:rsid w:val="00883F66"/>
    <w:rsid w:val="008B3CC9"/>
    <w:rsid w:val="008E0C45"/>
    <w:rsid w:val="008E1408"/>
    <w:rsid w:val="008E3011"/>
    <w:rsid w:val="008E6E9A"/>
    <w:rsid w:val="008F16E1"/>
    <w:rsid w:val="00903C52"/>
    <w:rsid w:val="00925DB6"/>
    <w:rsid w:val="00986DBC"/>
    <w:rsid w:val="00990A30"/>
    <w:rsid w:val="009C50B0"/>
    <w:rsid w:val="009E1702"/>
    <w:rsid w:val="009E5148"/>
    <w:rsid w:val="009E72AE"/>
    <w:rsid w:val="009E75CC"/>
    <w:rsid w:val="009F0CDC"/>
    <w:rsid w:val="00A137D5"/>
    <w:rsid w:val="00A310D0"/>
    <w:rsid w:val="00AA1824"/>
    <w:rsid w:val="00AC7CC9"/>
    <w:rsid w:val="00B24D6B"/>
    <w:rsid w:val="00B35043"/>
    <w:rsid w:val="00BA789C"/>
    <w:rsid w:val="00BE7089"/>
    <w:rsid w:val="00C208FA"/>
    <w:rsid w:val="00C25E75"/>
    <w:rsid w:val="00C304DA"/>
    <w:rsid w:val="00C465B6"/>
    <w:rsid w:val="00C84092"/>
    <w:rsid w:val="00DC0519"/>
    <w:rsid w:val="00E40735"/>
    <w:rsid w:val="00E55AEC"/>
    <w:rsid w:val="00E657E2"/>
    <w:rsid w:val="00E9046E"/>
    <w:rsid w:val="00EC0264"/>
    <w:rsid w:val="00F05A4F"/>
    <w:rsid w:val="00F120F2"/>
    <w:rsid w:val="00F15310"/>
    <w:rsid w:val="00F56A85"/>
    <w:rsid w:val="00F6748E"/>
    <w:rsid w:val="00F74F8C"/>
    <w:rsid w:val="00F766B6"/>
    <w:rsid w:val="00F91072"/>
    <w:rsid w:val="00FA4C57"/>
    <w:rsid w:val="00FD64DC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ED25E"/>
  <w15:chartTrackingRefBased/>
  <w15:docId w15:val="{F3E2BC8C-461A-4876-9ABF-45064057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semiHidden/>
    <w:qFormat/>
    <w:rsid w:val="009E72AE"/>
    <w:pPr>
      <w:ind w:left="720"/>
      <w:contextualSpacing/>
    </w:pPr>
  </w:style>
  <w:style w:type="table" w:styleId="TableGrid">
    <w:name w:val="Table Grid"/>
    <w:basedOn w:val="TableNormal"/>
    <w:uiPriority w:val="59"/>
    <w:rsid w:val="008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132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hulgowdakudur17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ahulgowdakudur1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00D77D975745C1B5433F679A25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C4629-03E7-42AE-8B4C-9CCFC08CD63F}"/>
      </w:docPartPr>
      <w:docPartBody>
        <w:p w:rsidR="00596C23" w:rsidRDefault="00596C23">
          <w:pPr>
            <w:pStyle w:val="DA00D77D975745C1B5433F679A25AF0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630317">
    <w:abstractNumId w:val="0"/>
  </w:num>
  <w:num w:numId="2" w16cid:durableId="1719931034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8E"/>
    <w:rsid w:val="0041338E"/>
    <w:rsid w:val="005816D2"/>
    <w:rsid w:val="00596C23"/>
    <w:rsid w:val="00753EB0"/>
    <w:rsid w:val="00790A00"/>
    <w:rsid w:val="00A71058"/>
    <w:rsid w:val="00C5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A00"/>
    <w:rPr>
      <w:color w:val="808080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kern w:val="0"/>
      <w:sz w:val="20"/>
      <w14:ligatures w14:val="none"/>
    </w:rPr>
  </w:style>
  <w:style w:type="paragraph" w:customStyle="1" w:styleId="DA00D77D975745C1B5433F679A25AF04">
    <w:name w:val="DA00D77D975745C1B5433F679A25A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C4EF1-EFD6-479B-B0D6-5AA9BD595AE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Magadi, India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57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KS</dc:creator>
  <cp:keywords/>
  <cp:lastModifiedBy>sagar mk</cp:lastModifiedBy>
  <cp:revision>5</cp:revision>
  <cp:lastPrinted>2023-07-29T15:39:00Z</cp:lastPrinted>
  <dcterms:created xsi:type="dcterms:W3CDTF">2023-07-27T17:20:00Z</dcterms:created>
  <dcterms:modified xsi:type="dcterms:W3CDTF">2023-07-29T15:43:00Z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